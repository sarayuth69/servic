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76762" w14:textId="77777777" w:rsidR="00D026DC" w:rsidRDefault="00DF283F" w:rsidP="00E00EFD">
      <w:pPr>
        <w:tabs>
          <w:tab w:val="center" w:pos="4153"/>
          <w:tab w:val="right" w:pos="8280"/>
          <w:tab w:val="right" w:pos="8306"/>
        </w:tabs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เอกสารอ้างอิง</w:t>
      </w:r>
    </w:p>
    <w:p w14:paraId="0465DC78" w14:textId="77777777" w:rsidR="00CF1B53" w:rsidRDefault="00510E5D" w:rsidP="00510E5D">
      <w:pPr>
        <w:tabs>
          <w:tab w:val="left" w:pos="7380"/>
        </w:tabs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  <w:cs/>
        </w:rPr>
        <w:tab/>
      </w:r>
    </w:p>
    <w:p w14:paraId="52C78E1B" w14:textId="77777777" w:rsidR="00B709D4" w:rsidRPr="00B709D4" w:rsidRDefault="00B709D4" w:rsidP="00B71054">
      <w:pPr>
        <w:pStyle w:val="1"/>
        <w:numPr>
          <w:ilvl w:val="0"/>
          <w:numId w:val="0"/>
        </w:numPr>
        <w:spacing w:after="0"/>
        <w:rPr>
          <w:rFonts w:ascii="TH SarabunPSK" w:hAnsi="TH SarabunPSK" w:cs="TH SarabunPSK"/>
          <w:b/>
          <w:bCs/>
          <w:cs/>
        </w:rPr>
      </w:pPr>
      <w:r w:rsidRPr="006838CF">
        <w:rPr>
          <w:rFonts w:ascii="TH SarabunPSK" w:hAnsi="TH SarabunPSK" w:cs="TH SarabunPSK" w:hint="cs"/>
          <w:b/>
          <w:bCs/>
          <w:cs/>
        </w:rPr>
        <w:t>หนังสือหรือตำรา</w:t>
      </w:r>
    </w:p>
    <w:p w14:paraId="4CA38995" w14:textId="44DDBAC8" w:rsidR="00B709D4" w:rsidRPr="00520B01" w:rsidRDefault="00B709D4" w:rsidP="00616AF0">
      <w:pPr>
        <w:pStyle w:val="1"/>
        <w:tabs>
          <w:tab w:val="clear" w:pos="426"/>
          <w:tab w:val="right" w:pos="567"/>
        </w:tabs>
        <w:spacing w:after="0"/>
        <w:ind w:left="426" w:hanging="426"/>
        <w:rPr>
          <w:rFonts w:ascii="TH SarabunPSK" w:hAnsi="TH SarabunPSK" w:cs="TH SarabunPSK"/>
        </w:rPr>
      </w:pPr>
      <w:r w:rsidRPr="00520B01">
        <w:rPr>
          <w:rFonts w:ascii="TH SarabunPSK" w:hAnsi="TH SarabunPSK" w:cs="TH SarabunPSK" w:hint="cs"/>
          <w:cs/>
        </w:rPr>
        <w:t>กรีวุธ</w:t>
      </w:r>
      <w:r>
        <w:rPr>
          <w:rFonts w:ascii="TH SarabunPSK" w:hAnsi="TH SarabunPSK" w:cs="TH SarabunPSK" w:hint="cs"/>
          <w:cs/>
        </w:rPr>
        <w:t xml:space="preserve"> อัศวคุปตานนท์. เรียนรู้เทคนิคและพัฒนา</w:t>
      </w:r>
      <w:r w:rsidR="006F3035">
        <w:rPr>
          <w:rFonts w:ascii="TH SarabunPSK" w:hAnsi="TH SarabunPSK" w:cs="TH SarabunPSK" w:hint="cs"/>
          <w:cs/>
        </w:rPr>
        <w:t>ระบบ</w:t>
      </w:r>
      <w:r>
        <w:rPr>
          <w:rFonts w:ascii="TH SarabunPSK" w:hAnsi="TH SarabunPSK" w:cs="TH SarabunPSK" w:hint="cs"/>
          <w:cs/>
        </w:rPr>
        <w:t xml:space="preserve">ด้วย </w:t>
      </w:r>
      <w:r w:rsidR="006F3035">
        <w:rPr>
          <w:rFonts w:ascii="TH SarabunPSK" w:hAnsi="TH SarabunPSK" w:cs="TH SarabunPSK"/>
        </w:rPr>
        <w:t>vb.net</w:t>
      </w:r>
      <w:r w:rsidRPr="00520B01">
        <w:rPr>
          <w:rFonts w:ascii="TH SarabunPSK" w:hAnsi="TH SarabunPSK" w:cs="TH SarabunPSK" w:hint="cs"/>
          <w:cs/>
        </w:rPr>
        <w:t xml:space="preserve">. ซีเอ็ดยูเคชั่น, กรุงเทพฯ. </w:t>
      </w:r>
      <w:r w:rsidRPr="00520B01">
        <w:rPr>
          <w:rFonts w:ascii="TH SarabunPSK" w:hAnsi="TH SarabunPSK" w:cs="TH SarabunPSK"/>
          <w:cs/>
        </w:rPr>
        <w:br/>
      </w:r>
      <w:r w:rsidRPr="00520B01">
        <w:rPr>
          <w:rFonts w:ascii="TH SarabunPSK" w:hAnsi="TH SarabunPSK" w:cs="TH SarabunPSK" w:hint="cs"/>
          <w:cs/>
        </w:rPr>
        <w:t>ครั้งที่ 1, 255</w:t>
      </w:r>
      <w:r w:rsidRPr="00520B01">
        <w:rPr>
          <w:rFonts w:ascii="TH SarabunPSK" w:hAnsi="TH SarabunPSK" w:cs="TH SarabunPSK"/>
        </w:rPr>
        <w:t>6</w:t>
      </w:r>
      <w:r w:rsidRPr="00520B01">
        <w:rPr>
          <w:rFonts w:ascii="TH SarabunPSK" w:hAnsi="TH SarabunPSK" w:cs="TH SarabunPSK" w:hint="cs"/>
          <w:cs/>
        </w:rPr>
        <w:t>.</w:t>
      </w:r>
    </w:p>
    <w:p w14:paraId="5CAA6A38" w14:textId="62B7EB04" w:rsidR="000C43A3" w:rsidRPr="00867174" w:rsidRDefault="00B709D4" w:rsidP="00B71054">
      <w:pPr>
        <w:pStyle w:val="1"/>
        <w:numPr>
          <w:ilvl w:val="0"/>
          <w:numId w:val="0"/>
        </w:numPr>
        <w:spacing w:after="0"/>
        <w:rPr>
          <w:rFonts w:ascii="TH SarabunPSK" w:hAnsi="TH SarabunPSK" w:cs="TH SarabunPSK"/>
          <w:b/>
          <w:bCs/>
        </w:rPr>
      </w:pPr>
      <w:r w:rsidRPr="00867174">
        <w:rPr>
          <w:rFonts w:ascii="TH SarabunPSK" w:hAnsi="TH SarabunPSK" w:cs="TH SarabunPSK" w:hint="cs"/>
          <w:b/>
          <w:bCs/>
          <w:cs/>
        </w:rPr>
        <w:t>เว็บไซต์</w:t>
      </w:r>
    </w:p>
    <w:p w14:paraId="7CDCABF4" w14:textId="6B030ED1" w:rsidR="008A664E" w:rsidRPr="008A664E" w:rsidRDefault="008A664E" w:rsidP="008A664E">
      <w:pPr>
        <w:pStyle w:val="1"/>
        <w:ind w:left="426" w:hanging="426"/>
        <w:rPr>
          <w:rFonts w:ascii="TH SarabunPSK" w:hAnsi="TH SarabunPSK" w:cs="TH SarabunPSK"/>
        </w:rPr>
      </w:pPr>
      <w:r w:rsidRPr="008A664E">
        <w:rPr>
          <w:rFonts w:ascii="TH SarabunPSK" w:hAnsi="TH SarabunPSK" w:cs="TH SarabunPSK"/>
          <w:cs/>
        </w:rPr>
        <w:t xml:space="preserve">เรียนรู้และศึกษาฟังก์ชันเบื้องต้น. การเขียนโปรแกรมภาษา </w:t>
      </w:r>
      <w:r w:rsidRPr="008A664E">
        <w:rPr>
          <w:rFonts w:ascii="TH SarabunPSK" w:hAnsi="TH SarabunPSK" w:cs="TH SarabunPSK"/>
        </w:rPr>
        <w:t>VB</w:t>
      </w:r>
      <w:r w:rsidR="000C43A3" w:rsidRPr="00867174">
        <w:rPr>
          <w:rFonts w:ascii="TH SarabunPSK" w:hAnsi="TH SarabunPSK" w:cs="TH SarabunPSK" w:hint="cs"/>
        </w:rPr>
        <w:t xml:space="preserve">. </w:t>
      </w:r>
      <w:r w:rsidR="000C43A3" w:rsidRPr="00867174">
        <w:rPr>
          <w:rFonts w:ascii="TH SarabunPSK" w:hAnsi="TH SarabunPSK" w:cs="TH SarabunPSK" w:hint="cs"/>
          <w:cs/>
        </w:rPr>
        <w:t>แหล่งที่มา</w:t>
      </w:r>
      <w:r w:rsidR="000C43A3" w:rsidRPr="00867174">
        <w:rPr>
          <w:rFonts w:ascii="TH SarabunPSK" w:hAnsi="TH SarabunPSK" w:cs="TH SarabunPSK" w:hint="cs"/>
        </w:rPr>
        <w:t xml:space="preserve">; </w:t>
      </w:r>
    </w:p>
    <w:p w14:paraId="61266650" w14:textId="2A54A6E8" w:rsidR="00867174" w:rsidRPr="00D93356" w:rsidRDefault="008A664E" w:rsidP="008A664E">
      <w:pPr>
        <w:pStyle w:val="1"/>
        <w:numPr>
          <w:ilvl w:val="0"/>
          <w:numId w:val="0"/>
        </w:numPr>
        <w:ind w:left="426"/>
        <w:rPr>
          <w:rFonts w:ascii="TH SarabunPSK" w:hAnsi="TH SarabunPSK" w:cs="TH SarabunPSK"/>
        </w:rPr>
      </w:pPr>
      <w:r w:rsidRPr="008A664E">
        <w:rPr>
          <w:rFonts w:ascii="TH SarabunPSK" w:hAnsi="TH SarabunPSK" w:cs="TH SarabunPSK"/>
        </w:rPr>
        <w:t>https://stackoverflow.com/.</w:t>
      </w:r>
      <w:r>
        <w:rPr>
          <w:rFonts w:ascii="TH SarabunPSK" w:hAnsi="TH SarabunPSK" w:cs="TH SarabunPSK"/>
        </w:rPr>
        <w:t>,</w:t>
      </w:r>
      <w:r w:rsidRPr="008A664E">
        <w:rPr>
          <w:rFonts w:ascii="TH SarabunPSK" w:hAnsi="TH SarabunPSK" w:cs="TH SarabunPSK"/>
        </w:rPr>
        <w:t xml:space="preserve"> </w:t>
      </w:r>
      <w:r w:rsidRPr="008A664E">
        <w:rPr>
          <w:rFonts w:ascii="TH SarabunPSK" w:hAnsi="TH SarabunPSK" w:cs="TH SarabunPSK"/>
          <w:cs/>
        </w:rPr>
        <w:t xml:space="preserve">สืบค้นเมื่อ </w:t>
      </w:r>
      <w:r>
        <w:rPr>
          <w:rFonts w:ascii="TH SarabunPSK" w:hAnsi="TH SarabunPSK" w:cs="TH SarabunPSK"/>
        </w:rPr>
        <w:t>1</w:t>
      </w:r>
      <w:r w:rsidR="00A35EF4">
        <w:rPr>
          <w:rFonts w:ascii="TH SarabunPSK" w:hAnsi="TH SarabunPSK" w:cs="TH SarabunPSK" w:hint="cs"/>
          <w:cs/>
        </w:rPr>
        <w:t>6</w:t>
      </w:r>
      <w:r w:rsidRPr="008A664E"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>สิงหาคม</w:t>
      </w:r>
      <w:r w:rsidRPr="008A664E">
        <w:rPr>
          <w:rFonts w:ascii="TH SarabunPSK" w:hAnsi="TH SarabunPSK" w:cs="TH SarabunPSK"/>
          <w:cs/>
        </w:rPr>
        <w:t xml:space="preserve"> </w:t>
      </w:r>
      <w:r w:rsidRPr="008A664E">
        <w:rPr>
          <w:rFonts w:ascii="TH SarabunPSK" w:hAnsi="TH SarabunPSK" w:cs="TH SarabunPSK"/>
        </w:rPr>
        <w:t>256</w:t>
      </w:r>
      <w:r>
        <w:rPr>
          <w:rFonts w:ascii="TH SarabunPSK" w:hAnsi="TH SarabunPSK" w:cs="TH SarabunPSK" w:hint="cs"/>
          <w:cs/>
        </w:rPr>
        <w:t>3</w:t>
      </w:r>
      <w:r w:rsidRPr="008A664E">
        <w:rPr>
          <w:rFonts w:ascii="TH SarabunPSK" w:hAnsi="TH SarabunPSK" w:cs="TH SarabunPSK"/>
        </w:rPr>
        <w:t xml:space="preserve"> </w:t>
      </w:r>
      <w:r w:rsidRPr="008A664E">
        <w:rPr>
          <w:rFonts w:ascii="TH SarabunPSK" w:hAnsi="TH SarabunPSK" w:cs="TH SarabunPSK"/>
          <w:cs/>
        </w:rPr>
        <w:t xml:space="preserve">ถึงวันที่ </w:t>
      </w:r>
      <w:r w:rsidR="00A35EF4">
        <w:rPr>
          <w:rFonts w:ascii="TH SarabunPSK" w:hAnsi="TH SarabunPSK" w:cs="TH SarabunPSK"/>
        </w:rPr>
        <w:t>10</w:t>
      </w:r>
      <w:r w:rsidRPr="008A664E"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>กันยายน</w:t>
      </w:r>
      <w:r w:rsidRPr="008A664E">
        <w:rPr>
          <w:rFonts w:ascii="TH SarabunPSK" w:hAnsi="TH SarabunPSK" w:cs="TH SarabunPSK"/>
          <w:cs/>
        </w:rPr>
        <w:t xml:space="preserve"> </w:t>
      </w:r>
      <w:r w:rsidRPr="008A664E">
        <w:rPr>
          <w:rFonts w:ascii="TH SarabunPSK" w:hAnsi="TH SarabunPSK" w:cs="TH SarabunPSK"/>
        </w:rPr>
        <w:t>2563.</w:t>
      </w:r>
    </w:p>
    <w:p w14:paraId="5DDAFF51" w14:textId="26ED205A" w:rsidR="00867174" w:rsidRPr="00616AF0" w:rsidRDefault="00616AF0" w:rsidP="00616AF0">
      <w:pPr>
        <w:pStyle w:val="1"/>
        <w:jc w:val="left"/>
        <w:rPr>
          <w:rFonts w:ascii="TH SarabunPSK" w:hAnsi="TH SarabunPSK" w:cs="TH SarabunPSK"/>
        </w:rPr>
      </w:pPr>
      <w:r w:rsidRPr="00616AF0">
        <w:rPr>
          <w:rFonts w:ascii="TH SarabunPSK" w:hAnsi="TH SarabunPSK" w:cs="TH SarabunPSK"/>
          <w:cs/>
        </w:rPr>
        <w:t>มายเอสคิวแอล(</w:t>
      </w:r>
      <w:r w:rsidRPr="00616AF0">
        <w:rPr>
          <w:rFonts w:ascii="TH SarabunPSK" w:hAnsi="TH SarabunPSK" w:cs="TH SarabunPSK"/>
        </w:rPr>
        <w:t>MySQL)</w:t>
      </w:r>
      <w:r w:rsidRPr="00616AF0">
        <w:rPr>
          <w:rFonts w:ascii="TH SarabunPSK" w:hAnsi="TH SarabunPSK" w:cs="TH SarabunPSK"/>
          <w:cs/>
        </w:rPr>
        <w:t xml:space="preserve"> </w:t>
      </w:r>
      <w:r w:rsidR="00867174" w:rsidRPr="00616AF0">
        <w:rPr>
          <w:rFonts w:ascii="TH SarabunPSK" w:hAnsi="TH SarabunPSK" w:cs="TH SarabunPSK"/>
          <w:cs/>
        </w:rPr>
        <w:t>แหล่งที่มา</w:t>
      </w:r>
      <w:r w:rsidR="00867174" w:rsidRPr="00616AF0">
        <w:rPr>
          <w:rFonts w:ascii="TH SarabunPSK" w:hAnsi="TH SarabunPSK" w:cs="TH SarabunPSK"/>
        </w:rPr>
        <w:t>;</w:t>
      </w:r>
      <w:r w:rsidR="00A35EF4" w:rsidRPr="00A35EF4">
        <w:t xml:space="preserve"> </w:t>
      </w:r>
      <w:r w:rsidR="00A35EF4" w:rsidRPr="00A35EF4">
        <w:rPr>
          <w:rFonts w:ascii="TH SarabunPSK" w:hAnsi="TH SarabunPSK" w:cs="TH SarabunPSK"/>
        </w:rPr>
        <w:t>https://saixiii.com/what-is-mysql/</w:t>
      </w:r>
    </w:p>
    <w:p w14:paraId="47207B03" w14:textId="4D15E13B" w:rsidR="00616AF0" w:rsidRDefault="00616AF0" w:rsidP="00616AF0">
      <w:pPr>
        <w:pStyle w:val="1"/>
        <w:tabs>
          <w:tab w:val="clear" w:pos="426"/>
          <w:tab w:val="right" w:pos="709"/>
        </w:tabs>
        <w:spacing w:after="0"/>
        <w:ind w:left="426" w:hanging="426"/>
        <w:jc w:val="left"/>
        <w:rPr>
          <w:rStyle w:val="ac"/>
          <w:rFonts w:ascii="TH SarabunPSK" w:hAnsi="TH SarabunPSK" w:cs="TH SarabunPSK"/>
          <w:color w:val="auto"/>
          <w:u w:val="none"/>
        </w:rPr>
      </w:pPr>
      <w:r>
        <w:rPr>
          <w:rFonts w:ascii="TH SarabunPSK" w:hAnsi="TH SarabunPSK" w:cs="TH SarabunPSK" w:hint="cs"/>
          <w:cs/>
        </w:rPr>
        <w:t>ภาพ</w:t>
      </w:r>
      <w:r w:rsidRPr="00867174">
        <w:rPr>
          <w:rFonts w:ascii="TH SarabunPSK" w:hAnsi="TH SarabunPSK" w:cs="TH SarabunPSK"/>
          <w:cs/>
        </w:rPr>
        <w:t>พื้นฐาน</w:t>
      </w:r>
      <w:r w:rsidRPr="00616AF0">
        <w:rPr>
          <w:rFonts w:ascii="TH SarabunPSK" w:hAnsi="TH SarabunPSK" w:cs="TH SarabunPSK"/>
          <w:cs/>
        </w:rPr>
        <w:t>วิชวลสตูดิโอ (</w:t>
      </w:r>
      <w:r w:rsidRPr="00616AF0">
        <w:rPr>
          <w:rFonts w:ascii="TH SarabunPSK" w:hAnsi="TH SarabunPSK" w:cs="TH SarabunPSK"/>
        </w:rPr>
        <w:t xml:space="preserve">Visual Studio </w:t>
      </w:r>
      <w:r w:rsidRPr="00616AF0">
        <w:rPr>
          <w:rFonts w:ascii="TH SarabunPSK" w:hAnsi="TH SarabunPSK" w:cs="TH SarabunPSK"/>
          <w:cs/>
        </w:rPr>
        <w:t>2019)</w:t>
      </w:r>
      <w:r>
        <w:rPr>
          <w:rFonts w:ascii="TH SarabunPSK" w:hAnsi="TH SarabunPSK" w:cs="TH SarabunPSK"/>
        </w:rPr>
        <w:t>,</w:t>
      </w:r>
      <w:r w:rsidRPr="00867174">
        <w:rPr>
          <w:rFonts w:ascii="TH SarabunPSK" w:hAnsi="TH SarabunPSK" w:cs="TH SarabunPSK" w:hint="cs"/>
          <w:cs/>
        </w:rPr>
        <w:t>แหล่งที่มา</w:t>
      </w:r>
      <w:r w:rsidRPr="00867174">
        <w:rPr>
          <w:rFonts w:ascii="TH SarabunPSK" w:hAnsi="TH SarabunPSK" w:cs="TH SarabunPSK" w:hint="cs"/>
        </w:rPr>
        <w:t>;</w:t>
      </w:r>
      <w:r w:rsidRPr="00867174">
        <w:rPr>
          <w:rFonts w:ascii="TH SarabunPSK" w:hAnsi="TH SarabunPSK" w:cs="TH SarabunPSK"/>
        </w:rPr>
        <w:t xml:space="preserve"> </w:t>
      </w:r>
      <w:r w:rsidR="00A35EF4" w:rsidRPr="00A35EF4">
        <w:rPr>
          <w:rFonts w:ascii="TH SarabunPSK" w:hAnsi="TH SarabunPSK" w:cs="TH SarabunPSK"/>
        </w:rPr>
        <w:t>https://www.google.com/search?q=visual+studio&amp;rlz=1C1SQJL_enTH872TH872&amp;sxsrf=ALeKk03KGNa7arcxTOOt-gXCA9kvGXZK1A:1602726327038&amp;source=lnms&amp;tbm=isch&amp;sa=X&amp;ved=2ahUKEwjvrpTrvLXsAhWRb30KHUsKBo8Q_AUoAXoECAwQAw&amp;biw=1920&amp;bih=975#imgrc=JcSGsAHvBDOnqM</w:t>
      </w:r>
      <w:r>
        <w:rPr>
          <w:rFonts w:ascii="TH SarabunPSK" w:hAnsi="TH SarabunPSK" w:cs="TH SarabunPSK"/>
        </w:rPr>
        <w:t>,</w:t>
      </w:r>
      <w:r w:rsidRPr="00903831">
        <w:rPr>
          <w:rStyle w:val="ac"/>
          <w:rFonts w:ascii="TH SarabunPSK" w:hAnsi="TH SarabunPSK" w:cs="TH SarabunPSK" w:hint="cs"/>
          <w:color w:val="auto"/>
          <w:u w:val="none"/>
          <w:cs/>
        </w:rPr>
        <w:t xml:space="preserve">สืบค้น เมื่อ </w:t>
      </w:r>
      <w:r w:rsidR="00A35EF4">
        <w:rPr>
          <w:rStyle w:val="ac"/>
          <w:rFonts w:ascii="TH SarabunPSK" w:hAnsi="TH SarabunPSK" w:cs="TH SarabunPSK" w:hint="cs"/>
          <w:color w:val="auto"/>
          <w:u w:val="none"/>
          <w:cs/>
        </w:rPr>
        <w:t>15</w:t>
      </w:r>
      <w:r w:rsidRPr="00903831">
        <w:rPr>
          <w:rStyle w:val="ac"/>
          <w:rFonts w:ascii="TH SarabunPSK" w:hAnsi="TH SarabunPSK" w:cs="TH SarabunPSK" w:hint="cs"/>
          <w:color w:val="auto"/>
          <w:u w:val="none"/>
        </w:rPr>
        <w:t xml:space="preserve"> </w:t>
      </w:r>
      <w:r w:rsidRPr="00903831">
        <w:rPr>
          <w:rStyle w:val="ac"/>
          <w:rFonts w:ascii="TH SarabunPSK" w:hAnsi="TH SarabunPSK" w:cs="TH SarabunPSK" w:hint="cs"/>
          <w:color w:val="auto"/>
          <w:u w:val="none"/>
          <w:cs/>
        </w:rPr>
        <w:t xml:space="preserve">สิงหาคม </w:t>
      </w:r>
      <w:r w:rsidRPr="00903831">
        <w:rPr>
          <w:rStyle w:val="ac"/>
          <w:rFonts w:ascii="TH SarabunPSK" w:hAnsi="TH SarabunPSK" w:cs="TH SarabunPSK" w:hint="cs"/>
          <w:color w:val="auto"/>
          <w:u w:val="none"/>
        </w:rPr>
        <w:t>256</w:t>
      </w:r>
      <w:r>
        <w:rPr>
          <w:rStyle w:val="ac"/>
          <w:rFonts w:ascii="TH SarabunPSK" w:hAnsi="TH SarabunPSK" w:cs="TH SarabunPSK" w:hint="cs"/>
          <w:color w:val="auto"/>
          <w:u w:val="none"/>
          <w:cs/>
        </w:rPr>
        <w:t>3</w:t>
      </w:r>
    </w:p>
    <w:p w14:paraId="20696644" w14:textId="5A16A980" w:rsidR="00616AF0" w:rsidRPr="00616AF0" w:rsidRDefault="005C2102" w:rsidP="005C2102">
      <w:pPr>
        <w:pStyle w:val="1"/>
        <w:spacing w:after="0"/>
        <w:ind w:left="426" w:right="84" w:hanging="426"/>
        <w:jc w:val="left"/>
        <w:rPr>
          <w:rFonts w:ascii="TH SarabunPSK" w:hAnsi="TH SarabunPSK" w:cs="TH SarabunPSK"/>
        </w:rPr>
      </w:pPr>
      <w:r w:rsidRPr="005C2102">
        <w:rPr>
          <w:rFonts w:ascii="TH SarabunPSK" w:hAnsi="TH SarabunPSK" w:cs="TH SarabunPSK"/>
          <w:cs/>
        </w:rPr>
        <w:t>ภาษาวิชวลเบสิก</w:t>
      </w:r>
      <w:r>
        <w:rPr>
          <w:rFonts w:ascii="TH SarabunPSK" w:hAnsi="TH SarabunPSK" w:cs="TH SarabunPSK"/>
        </w:rPr>
        <w:t xml:space="preserve">  </w:t>
      </w:r>
      <w:r w:rsidRPr="005C2102">
        <w:rPr>
          <w:rFonts w:ascii="TH SarabunPSK" w:hAnsi="TH SarabunPSK" w:cs="TH SarabunPSK"/>
          <w:cs/>
        </w:rPr>
        <w:t>(</w:t>
      </w:r>
      <w:r w:rsidRPr="005C2102">
        <w:rPr>
          <w:rFonts w:ascii="TH SarabunPSK" w:hAnsi="TH SarabunPSK" w:cs="TH SarabunPSK"/>
        </w:rPr>
        <w:t>Visual basic</w:t>
      </w:r>
      <w:r>
        <w:rPr>
          <w:rFonts w:ascii="TH SarabunPSK" w:hAnsi="TH SarabunPSK" w:cs="TH SarabunPSK"/>
        </w:rPr>
        <w:t xml:space="preserve"> </w:t>
      </w:r>
      <w:r w:rsidRPr="005C2102">
        <w:rPr>
          <w:rFonts w:ascii="TH SarabunPSK" w:hAnsi="TH SarabunPSK" w:cs="TH SarabunPSK"/>
        </w:rPr>
        <w:t>:</w:t>
      </w:r>
      <w:r>
        <w:rPr>
          <w:rFonts w:ascii="TH SarabunPSK" w:hAnsi="TH SarabunPSK" w:cs="TH SarabunPSK"/>
        </w:rPr>
        <w:t xml:space="preserve"> </w:t>
      </w:r>
      <w:r w:rsidRPr="005C2102">
        <w:rPr>
          <w:rFonts w:ascii="TH SarabunPSK" w:hAnsi="TH SarabunPSK" w:cs="TH SarabunPSK"/>
        </w:rPr>
        <w:t>VB)</w:t>
      </w:r>
      <w:r>
        <w:rPr>
          <w:rFonts w:ascii="TH SarabunPSK" w:hAnsi="TH SarabunPSK" w:cs="TH SarabunPSK"/>
        </w:rPr>
        <w:t xml:space="preserve"> ,</w:t>
      </w:r>
      <w:r w:rsidRPr="00867174">
        <w:rPr>
          <w:rFonts w:ascii="TH SarabunPSK" w:hAnsi="TH SarabunPSK" w:cs="TH SarabunPSK" w:hint="cs"/>
          <w:cs/>
        </w:rPr>
        <w:t>แหล่งที่มา</w:t>
      </w:r>
      <w:r w:rsidRPr="00867174">
        <w:rPr>
          <w:rFonts w:ascii="TH SarabunPSK" w:hAnsi="TH SarabunPSK" w:cs="TH SarabunPSK" w:hint="cs"/>
        </w:rPr>
        <w:t>;</w:t>
      </w:r>
      <w:r w:rsidRPr="00867174"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 xml:space="preserve">   </w:t>
      </w:r>
      <w:r w:rsidR="00A35EF4" w:rsidRPr="00A35EF4">
        <w:rPr>
          <w:rFonts w:ascii="TH SarabunPSK" w:hAnsi="TH SarabunPSK" w:cs="TH SarabunPSK"/>
        </w:rPr>
        <w:t>https://www.google.com/search?q=Visual+basic&amp;rlz=1C1SQJL_enTH872TH872&amp;sxsrf=ALeKk01HsrUv7TnucvW9prnsanWQLygnqA:1602726402381&amp;source=lnms&amp;tbm=isch&amp;sa=X&amp;ved=2ahUKEwir7IqPvbXsAhV-4nMBHQQ5AMEQ_AUoAXoECAYQAw&amp;biw=1920&amp;bih=975#imgrc=Ip2M9B1nevnI9M&amp;imgdii=ETWMAxg6Z1vjVM</w:t>
      </w:r>
      <w:r>
        <w:rPr>
          <w:rFonts w:ascii="TH SarabunPSK" w:hAnsi="TH SarabunPSK" w:cs="TH SarabunPSK"/>
        </w:rPr>
        <w:t xml:space="preserve">, </w:t>
      </w:r>
      <w:r w:rsidRPr="00903831">
        <w:rPr>
          <w:rStyle w:val="ac"/>
          <w:rFonts w:ascii="TH SarabunPSK" w:hAnsi="TH SarabunPSK" w:cs="TH SarabunPSK" w:hint="cs"/>
          <w:color w:val="auto"/>
          <w:u w:val="none"/>
          <w:cs/>
        </w:rPr>
        <w:t xml:space="preserve">สืบค้น เมื่อ </w:t>
      </w:r>
      <w:r w:rsidR="00A35EF4">
        <w:rPr>
          <w:rStyle w:val="ac"/>
          <w:rFonts w:ascii="TH SarabunPSK" w:hAnsi="TH SarabunPSK" w:cs="TH SarabunPSK" w:hint="cs"/>
          <w:color w:val="auto"/>
          <w:u w:val="none"/>
          <w:cs/>
        </w:rPr>
        <w:t>20</w:t>
      </w:r>
      <w:r w:rsidRPr="00903831">
        <w:rPr>
          <w:rStyle w:val="ac"/>
          <w:rFonts w:ascii="TH SarabunPSK" w:hAnsi="TH SarabunPSK" w:cs="TH SarabunPSK" w:hint="cs"/>
          <w:color w:val="auto"/>
          <w:u w:val="none"/>
        </w:rPr>
        <w:t xml:space="preserve"> </w:t>
      </w:r>
      <w:r w:rsidRPr="00903831">
        <w:rPr>
          <w:rStyle w:val="ac"/>
          <w:rFonts w:ascii="TH SarabunPSK" w:hAnsi="TH SarabunPSK" w:cs="TH SarabunPSK" w:hint="cs"/>
          <w:color w:val="auto"/>
          <w:u w:val="none"/>
          <w:cs/>
        </w:rPr>
        <w:t xml:space="preserve">สิงหาคม </w:t>
      </w:r>
      <w:r w:rsidRPr="00903831">
        <w:rPr>
          <w:rStyle w:val="ac"/>
          <w:rFonts w:ascii="TH SarabunPSK" w:hAnsi="TH SarabunPSK" w:cs="TH SarabunPSK" w:hint="cs"/>
          <w:color w:val="auto"/>
          <w:u w:val="none"/>
        </w:rPr>
        <w:t>256</w:t>
      </w:r>
      <w:r>
        <w:rPr>
          <w:rStyle w:val="ac"/>
          <w:rFonts w:ascii="TH SarabunPSK" w:hAnsi="TH SarabunPSK" w:cs="TH SarabunPSK" w:hint="cs"/>
          <w:color w:val="auto"/>
          <w:u w:val="none"/>
          <w:cs/>
        </w:rPr>
        <w:t>3</w:t>
      </w:r>
    </w:p>
    <w:p w14:paraId="6B8C5CCD" w14:textId="0AFF7C86" w:rsidR="00EF244C" w:rsidRDefault="00D93356" w:rsidP="00616AF0">
      <w:pPr>
        <w:pStyle w:val="1"/>
        <w:tabs>
          <w:tab w:val="clear" w:pos="426"/>
          <w:tab w:val="right" w:pos="709"/>
        </w:tabs>
        <w:spacing w:after="0"/>
        <w:ind w:left="426" w:hanging="426"/>
        <w:jc w:val="left"/>
        <w:rPr>
          <w:rStyle w:val="ac"/>
          <w:rFonts w:ascii="TH SarabunPSK" w:hAnsi="TH SarabunPSK" w:cs="TH SarabunPSK"/>
          <w:color w:val="auto"/>
          <w:u w:val="none"/>
        </w:rPr>
      </w:pPr>
      <w:r>
        <w:rPr>
          <w:rFonts w:ascii="TH SarabunPSK" w:hAnsi="TH SarabunPSK" w:cs="TH SarabunPSK" w:hint="cs"/>
          <w:cs/>
        </w:rPr>
        <w:t>ภาพ</w:t>
      </w:r>
      <w:r w:rsidR="00867174" w:rsidRPr="00867174">
        <w:rPr>
          <w:rFonts w:ascii="TH SarabunPSK" w:hAnsi="TH SarabunPSK" w:cs="TH SarabunPSK"/>
          <w:cs/>
        </w:rPr>
        <w:t>พื้นฐาน</w:t>
      </w:r>
      <w:r w:rsidR="00616AF0" w:rsidRPr="00616AF0">
        <w:rPr>
          <w:rFonts w:ascii="TH SarabunPSK" w:hAnsi="TH SarabunPSK" w:cs="TH SarabunPSK" w:hint="cs"/>
          <w:cs/>
        </w:rPr>
        <w:t xml:space="preserve">นาวิแคท </w:t>
      </w:r>
      <w:r w:rsidR="00616AF0" w:rsidRPr="00616AF0">
        <w:rPr>
          <w:rFonts w:ascii="TH SarabunPSK" w:hAnsi="TH SarabunPSK" w:cs="TH SarabunPSK"/>
        </w:rPr>
        <w:t>(Navicat)</w:t>
      </w:r>
      <w:r w:rsidR="00867174" w:rsidRPr="00616AF0">
        <w:rPr>
          <w:rFonts w:ascii="TH SarabunPSK" w:hAnsi="TH SarabunPSK" w:cs="TH SarabunPSK"/>
        </w:rPr>
        <w:t>,</w:t>
      </w:r>
      <w:r w:rsidR="00867174">
        <w:rPr>
          <w:rFonts w:ascii="TH SarabunPSK" w:hAnsi="TH SarabunPSK" w:cs="TH SarabunPSK"/>
        </w:rPr>
        <w:t xml:space="preserve"> </w:t>
      </w:r>
      <w:r w:rsidR="00867174" w:rsidRPr="00867174">
        <w:rPr>
          <w:rFonts w:ascii="TH SarabunPSK" w:hAnsi="TH SarabunPSK" w:cs="TH SarabunPSK" w:hint="cs"/>
          <w:cs/>
        </w:rPr>
        <w:t>แหล่งที่มา</w:t>
      </w:r>
      <w:r w:rsidR="00867174" w:rsidRPr="00867174">
        <w:rPr>
          <w:rFonts w:ascii="TH SarabunPSK" w:hAnsi="TH SarabunPSK" w:cs="TH SarabunPSK" w:hint="cs"/>
        </w:rPr>
        <w:t>;</w:t>
      </w:r>
      <w:r w:rsidR="00867174" w:rsidRPr="00867174">
        <w:rPr>
          <w:rFonts w:ascii="TH SarabunPSK" w:hAnsi="TH SarabunPSK" w:cs="TH SarabunPSK"/>
        </w:rPr>
        <w:t xml:space="preserve"> </w:t>
      </w:r>
      <w:r w:rsidR="00A35EF4" w:rsidRPr="00A35EF4">
        <w:rPr>
          <w:rFonts w:ascii="TH SarabunPSK" w:hAnsi="TH SarabunPSK" w:cs="TH SarabunPSK"/>
        </w:rPr>
        <w:t>https://www.google.com/search?q=navicat&amp;tbm=isch&amp;ved=2ahUKEwjMlryavbXsAhVaMSsKHU16BU4Q2-cCegQIABAA&amp;oq=navi&amp;gs_lcp=CgNpbWcQARgAMgQIIxAnMgQIIxAnMgUIABCxAzICCAAyAggAMgIIADICCAAyAggAMgIIADICCAA6BAgAEEM6BwgAELEDEEM6CAgAELEDEIMBUNHwBVj19AVg_vwFaABwAHgAgAFTiAHEApIBATSYAQCgAQGqAQtnd3Mtd2l6LWltZ8ABAQ&amp;sclient=img&amp;ei=GqqHX8yhD9rirAHN9JXwBA&amp;bih=975&amp;biw=1920&amp;rlz=1C1SQJL_enTH872TH872#imgrc=PIb8X1jXGEqBRM&amp;imgdii=1J-XB05iNj86xM</w:t>
      </w:r>
      <w:r w:rsidR="00903831">
        <w:rPr>
          <w:rFonts w:ascii="TH SarabunPSK" w:hAnsi="TH SarabunPSK" w:cs="TH SarabunPSK"/>
        </w:rPr>
        <w:t xml:space="preserve">, </w:t>
      </w:r>
      <w:r w:rsidR="00867174" w:rsidRPr="00903831">
        <w:rPr>
          <w:rStyle w:val="ac"/>
          <w:rFonts w:ascii="TH SarabunPSK" w:hAnsi="TH SarabunPSK" w:cs="TH SarabunPSK" w:hint="cs"/>
          <w:color w:val="auto"/>
          <w:u w:val="none"/>
          <w:cs/>
        </w:rPr>
        <w:t xml:space="preserve">สืบค้น เมื่อ </w:t>
      </w:r>
      <w:r w:rsidR="00620E8B">
        <w:rPr>
          <w:rStyle w:val="ac"/>
          <w:rFonts w:ascii="TH SarabunPSK" w:hAnsi="TH SarabunPSK" w:cs="TH SarabunPSK" w:hint="cs"/>
          <w:color w:val="auto"/>
          <w:u w:val="none"/>
          <w:cs/>
        </w:rPr>
        <w:t>8</w:t>
      </w:r>
      <w:r w:rsidR="00867174" w:rsidRPr="00903831">
        <w:rPr>
          <w:rStyle w:val="ac"/>
          <w:rFonts w:ascii="TH SarabunPSK" w:hAnsi="TH SarabunPSK" w:cs="TH SarabunPSK" w:hint="cs"/>
          <w:color w:val="auto"/>
          <w:u w:val="none"/>
        </w:rPr>
        <w:t xml:space="preserve"> </w:t>
      </w:r>
      <w:r w:rsidR="00867174" w:rsidRPr="00903831">
        <w:rPr>
          <w:rStyle w:val="ac"/>
          <w:rFonts w:ascii="TH SarabunPSK" w:hAnsi="TH SarabunPSK" w:cs="TH SarabunPSK" w:hint="cs"/>
          <w:color w:val="auto"/>
          <w:u w:val="none"/>
          <w:cs/>
        </w:rPr>
        <w:t xml:space="preserve">สิงหาคม </w:t>
      </w:r>
      <w:r w:rsidR="00867174" w:rsidRPr="00903831">
        <w:rPr>
          <w:rStyle w:val="ac"/>
          <w:rFonts w:ascii="TH SarabunPSK" w:hAnsi="TH SarabunPSK" w:cs="TH SarabunPSK" w:hint="cs"/>
          <w:color w:val="auto"/>
          <w:u w:val="none"/>
        </w:rPr>
        <w:t>256</w:t>
      </w:r>
      <w:r w:rsidR="00616AF0">
        <w:rPr>
          <w:rStyle w:val="ac"/>
          <w:rFonts w:ascii="TH SarabunPSK" w:hAnsi="TH SarabunPSK" w:cs="TH SarabunPSK" w:hint="cs"/>
          <w:color w:val="auto"/>
          <w:u w:val="none"/>
          <w:cs/>
        </w:rPr>
        <w:t>3</w:t>
      </w:r>
    </w:p>
    <w:p w14:paraId="6A081FC2" w14:textId="6D18CD64" w:rsidR="00616AF0" w:rsidRDefault="00616AF0" w:rsidP="005C2102">
      <w:pPr>
        <w:pStyle w:val="1"/>
        <w:numPr>
          <w:ilvl w:val="0"/>
          <w:numId w:val="0"/>
        </w:numPr>
        <w:tabs>
          <w:tab w:val="clear" w:pos="426"/>
          <w:tab w:val="right" w:pos="709"/>
        </w:tabs>
        <w:spacing w:after="0"/>
        <w:ind w:left="360" w:hanging="360"/>
        <w:jc w:val="left"/>
        <w:rPr>
          <w:rStyle w:val="ac"/>
          <w:rFonts w:ascii="TH SarabunPSK" w:hAnsi="TH SarabunPSK" w:cs="TH SarabunPSK"/>
          <w:color w:val="auto"/>
          <w:u w:val="none"/>
        </w:rPr>
        <w:sectPr w:rsidR="00616AF0" w:rsidSect="007E6C39">
          <w:headerReference w:type="default" r:id="rId8"/>
          <w:headerReference w:type="first" r:id="rId9"/>
          <w:pgSz w:w="11906" w:h="16838" w:code="9"/>
          <w:pgMar w:top="2016" w:right="1440" w:bottom="1440" w:left="2160" w:header="1440" w:footer="1440" w:gutter="0"/>
          <w:pgNumType w:start="60"/>
          <w:cols w:space="708"/>
          <w:titlePg/>
          <w:docGrid w:linePitch="435"/>
        </w:sectPr>
      </w:pPr>
    </w:p>
    <w:p w14:paraId="7B29BD6E" w14:textId="797B3599" w:rsidR="00620E8B" w:rsidRDefault="00620E8B" w:rsidP="005C2102">
      <w:pPr>
        <w:pStyle w:val="1"/>
        <w:numPr>
          <w:ilvl w:val="0"/>
          <w:numId w:val="0"/>
        </w:numPr>
        <w:rPr>
          <w:rFonts w:ascii="TH SarabunPSK" w:hAnsi="TH SarabunPSK" w:cs="TH SarabunPSK"/>
        </w:rPr>
      </w:pPr>
      <w:hyperlink r:id="rId10" w:history="1">
        <w:r w:rsidRPr="00211D1A">
          <w:rPr>
            <w:rStyle w:val="ac"/>
            <w:rFonts w:ascii="TH SarabunPSK" w:hAnsi="TH SarabunPSK" w:cs="TH SarabunPSK"/>
          </w:rPr>
          <w:t>https://www.google.com/search?q=Visual+basic&amp;rlz=1C1SQJL_enTH872TH872&amp;sxsrf=ALeKk01HsrUv7TnucvW9prnsanWQLygnqA:1602726402381&amp;source=lnms&amp;tbm=isch&amp;sa=X&amp;ved=2ahUKEwir7IqPvbXsAhV-4nMBH</w:t>
        </w:r>
        <w:bookmarkStart w:id="0" w:name="_GoBack"/>
        <w:bookmarkEnd w:id="0"/>
        <w:r w:rsidRPr="00211D1A">
          <w:rPr>
            <w:rStyle w:val="ac"/>
            <w:rFonts w:ascii="TH SarabunPSK" w:hAnsi="TH SarabunPSK" w:cs="TH SarabunPSK"/>
          </w:rPr>
          <w:t>QQ5AMEQ_A</w:t>
        </w:r>
        <w:r w:rsidRPr="00211D1A">
          <w:rPr>
            <w:rStyle w:val="ac"/>
            <w:rFonts w:ascii="TH SarabunPSK" w:hAnsi="TH SarabunPSK" w:cs="TH SarabunPSK"/>
          </w:rPr>
          <w:t>u</w:t>
        </w:r>
        <w:r w:rsidRPr="00211D1A">
          <w:rPr>
            <w:rStyle w:val="ac"/>
            <w:rFonts w:ascii="TH SarabunPSK" w:hAnsi="TH SarabunPSK" w:cs="TH SarabunPSK"/>
          </w:rPr>
          <w:t>oAXoECAYQAw&amp;biw=1920&amp;b</w:t>
        </w:r>
        <w:r w:rsidRPr="00211D1A">
          <w:rPr>
            <w:rStyle w:val="ac"/>
            <w:rFonts w:ascii="TH SarabunPSK" w:hAnsi="TH SarabunPSK" w:cs="TH SarabunPSK"/>
          </w:rPr>
          <w:t>ih=975</w:t>
        </w:r>
      </w:hyperlink>
    </w:p>
    <w:p w14:paraId="3E0FCA7E" w14:textId="5779EA98" w:rsidR="00AC723A" w:rsidRPr="00620E8B" w:rsidRDefault="00620E8B" w:rsidP="005C2102">
      <w:pPr>
        <w:pStyle w:val="1"/>
        <w:numPr>
          <w:ilvl w:val="0"/>
          <w:numId w:val="0"/>
        </w:numPr>
        <w:rPr>
          <w:rFonts w:ascii="TH SarabunPSK" w:hAnsi="TH SarabunPSK" w:cs="TH SarabunPSK"/>
        </w:rPr>
      </w:pPr>
      <w:r w:rsidRPr="00A35EF4">
        <w:rPr>
          <w:rFonts w:ascii="TH SarabunPSK" w:hAnsi="TH SarabunPSK" w:cs="TH SarabunPSK"/>
        </w:rPr>
        <w:t>#imgrc=Ip2M9B1nevnI9M&amp;imgdii=ETWMAxg6Z1vjVM</w:t>
      </w:r>
    </w:p>
    <w:sectPr w:rsidR="00AC723A" w:rsidRPr="00620E8B" w:rsidSect="00EF244C">
      <w:headerReference w:type="first" r:id="rId11"/>
      <w:pgSz w:w="11906" w:h="16838" w:code="9"/>
      <w:pgMar w:top="2016" w:right="1440" w:bottom="1440" w:left="2160" w:header="680" w:footer="567" w:gutter="0"/>
      <w:pgNumType w:start="65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12BE87" w14:textId="77777777" w:rsidR="00911D75" w:rsidRDefault="00911D75" w:rsidP="00DC202E">
      <w:r>
        <w:separator/>
      </w:r>
    </w:p>
  </w:endnote>
  <w:endnote w:type="continuationSeparator" w:id="0">
    <w:p w14:paraId="5A3375BF" w14:textId="77777777" w:rsidR="00911D75" w:rsidRDefault="00911D75" w:rsidP="00DC20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IT๙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DE48A9" w14:textId="77777777" w:rsidR="00911D75" w:rsidRDefault="00911D75" w:rsidP="00DC202E">
      <w:r>
        <w:separator/>
      </w:r>
    </w:p>
  </w:footnote>
  <w:footnote w:type="continuationSeparator" w:id="0">
    <w:p w14:paraId="2C92767A" w14:textId="77777777" w:rsidR="00911D75" w:rsidRDefault="00911D75" w:rsidP="00DC20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37257882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</w:rPr>
    </w:sdtEndPr>
    <w:sdtContent>
      <w:p w14:paraId="144D80B8" w14:textId="4A1E56A3" w:rsidR="00A35ED5" w:rsidRPr="00A35ED5" w:rsidRDefault="00A35ED5">
        <w:pPr>
          <w:pStyle w:val="a6"/>
          <w:jc w:val="right"/>
          <w:rPr>
            <w:rFonts w:ascii="TH SarabunPSK" w:hAnsi="TH SarabunPSK" w:cs="TH SarabunPSK"/>
          </w:rPr>
        </w:pPr>
        <w:r w:rsidRPr="00A35ED5">
          <w:rPr>
            <w:rFonts w:ascii="TH SarabunPSK" w:hAnsi="TH SarabunPSK" w:cs="TH SarabunPSK"/>
          </w:rPr>
          <w:t>33</w:t>
        </w:r>
      </w:p>
    </w:sdtContent>
  </w:sdt>
  <w:p w14:paraId="54F632E8" w14:textId="23E8E12C" w:rsidR="00E84F5A" w:rsidRPr="00D16B3F" w:rsidRDefault="00E84F5A" w:rsidP="00A35ED5">
    <w:pPr>
      <w:pStyle w:val="a6"/>
      <w:ind w:right="-625"/>
      <w:jc w:val="thaiDistribute"/>
      <w:rPr>
        <w:rFonts w:asciiTheme="minorHAnsi" w:hAnsiTheme="minorHAnsi" w:cstheme="minorHAnsi"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H SarabunPSK" w:hAnsi="TH SarabunPSK" w:cs="TH SarabunPSK"/>
      </w:rPr>
      <w:id w:val="412200657"/>
      <w:docPartObj>
        <w:docPartGallery w:val="Page Numbers (Top of Page)"/>
        <w:docPartUnique/>
      </w:docPartObj>
    </w:sdtPr>
    <w:sdtEndPr>
      <w:rPr>
        <w:rFonts w:asciiTheme="minorHAnsi" w:hAnsiTheme="minorHAnsi" w:cstheme="minorHAnsi"/>
        <w:noProof/>
        <w:sz w:val="22"/>
        <w:szCs w:val="22"/>
      </w:rPr>
    </w:sdtEndPr>
    <w:sdtContent>
      <w:p w14:paraId="65F6DFA4" w14:textId="3C84A33F" w:rsidR="00A35ED5" w:rsidRPr="000A6BE3" w:rsidRDefault="00A35ED5">
        <w:pPr>
          <w:pStyle w:val="a6"/>
          <w:jc w:val="right"/>
          <w:rPr>
            <w:rFonts w:asciiTheme="minorHAnsi" w:hAnsiTheme="minorHAnsi" w:cstheme="minorHAnsi"/>
            <w:sz w:val="22"/>
            <w:szCs w:val="22"/>
          </w:rPr>
        </w:pPr>
        <w:r w:rsidRPr="000A6BE3">
          <w:rPr>
            <w:rFonts w:asciiTheme="minorHAnsi" w:hAnsiTheme="minorHAnsi" w:cstheme="minorHAnsi"/>
            <w:sz w:val="22"/>
            <w:szCs w:val="22"/>
          </w:rPr>
          <w:t>32</w:t>
        </w:r>
      </w:p>
    </w:sdtContent>
  </w:sdt>
  <w:p w14:paraId="1AAE9173" w14:textId="77777777" w:rsidR="00A35ED5" w:rsidRDefault="00A35ED5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28193A" w14:textId="77777777" w:rsidR="00EF244C" w:rsidRDefault="00EF244C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9C3E4E"/>
    <w:multiLevelType w:val="hybridMultilevel"/>
    <w:tmpl w:val="DC6E0D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1D07F0"/>
    <w:multiLevelType w:val="hybridMultilevel"/>
    <w:tmpl w:val="87BA4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0B0A2B"/>
    <w:multiLevelType w:val="hybridMultilevel"/>
    <w:tmpl w:val="413E6624"/>
    <w:lvl w:ilvl="0" w:tplc="6F8E1B1E">
      <w:start w:val="1"/>
      <w:numFmt w:val="decimal"/>
      <w:pStyle w:val="1"/>
      <w:lvlText w:val="[%1]"/>
      <w:lvlJc w:val="left"/>
      <w:pPr>
        <w:ind w:left="36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2"/>
    <w:lvlOverride w:ilvl="0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6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FF5"/>
    <w:rsid w:val="00000F97"/>
    <w:rsid w:val="000038DB"/>
    <w:rsid w:val="00007825"/>
    <w:rsid w:val="0001444A"/>
    <w:rsid w:val="000213B6"/>
    <w:rsid w:val="00024CEF"/>
    <w:rsid w:val="0002656C"/>
    <w:rsid w:val="00041B9F"/>
    <w:rsid w:val="000448CC"/>
    <w:rsid w:val="00054D8F"/>
    <w:rsid w:val="000553CD"/>
    <w:rsid w:val="0005624B"/>
    <w:rsid w:val="00065039"/>
    <w:rsid w:val="00080869"/>
    <w:rsid w:val="00084B7D"/>
    <w:rsid w:val="00086B23"/>
    <w:rsid w:val="000A6BE3"/>
    <w:rsid w:val="000B09A5"/>
    <w:rsid w:val="000B5009"/>
    <w:rsid w:val="000B5C93"/>
    <w:rsid w:val="000B64DF"/>
    <w:rsid w:val="000C43A3"/>
    <w:rsid w:val="000D0874"/>
    <w:rsid w:val="000D0D37"/>
    <w:rsid w:val="000D55FA"/>
    <w:rsid w:val="000E3C05"/>
    <w:rsid w:val="000E5CBE"/>
    <w:rsid w:val="000F268F"/>
    <w:rsid w:val="000F7CE8"/>
    <w:rsid w:val="0010007C"/>
    <w:rsid w:val="00102588"/>
    <w:rsid w:val="00105928"/>
    <w:rsid w:val="0010761C"/>
    <w:rsid w:val="00112452"/>
    <w:rsid w:val="00125A83"/>
    <w:rsid w:val="00180B3A"/>
    <w:rsid w:val="00182E08"/>
    <w:rsid w:val="001851E6"/>
    <w:rsid w:val="00187487"/>
    <w:rsid w:val="00192FF5"/>
    <w:rsid w:val="001A302A"/>
    <w:rsid w:val="001A3091"/>
    <w:rsid w:val="001B0479"/>
    <w:rsid w:val="001E16E0"/>
    <w:rsid w:val="001E5368"/>
    <w:rsid w:val="001E6CC6"/>
    <w:rsid w:val="001F31C0"/>
    <w:rsid w:val="00200CF5"/>
    <w:rsid w:val="00205B92"/>
    <w:rsid w:val="002061B5"/>
    <w:rsid w:val="00211416"/>
    <w:rsid w:val="00220AF7"/>
    <w:rsid w:val="00225E94"/>
    <w:rsid w:val="00240AFE"/>
    <w:rsid w:val="002430CE"/>
    <w:rsid w:val="002655F5"/>
    <w:rsid w:val="00276FB3"/>
    <w:rsid w:val="00286A69"/>
    <w:rsid w:val="00293B36"/>
    <w:rsid w:val="00296177"/>
    <w:rsid w:val="002A1BCA"/>
    <w:rsid w:val="002D071A"/>
    <w:rsid w:val="002D2152"/>
    <w:rsid w:val="002E1B9F"/>
    <w:rsid w:val="002E1BBE"/>
    <w:rsid w:val="002E1EE5"/>
    <w:rsid w:val="002F70A3"/>
    <w:rsid w:val="003040A2"/>
    <w:rsid w:val="00317A34"/>
    <w:rsid w:val="003249A7"/>
    <w:rsid w:val="003271C5"/>
    <w:rsid w:val="00334EF3"/>
    <w:rsid w:val="003373AB"/>
    <w:rsid w:val="003516CD"/>
    <w:rsid w:val="00353E8B"/>
    <w:rsid w:val="00361772"/>
    <w:rsid w:val="00367D00"/>
    <w:rsid w:val="00371E1F"/>
    <w:rsid w:val="00375AE9"/>
    <w:rsid w:val="00383365"/>
    <w:rsid w:val="0038582F"/>
    <w:rsid w:val="00397920"/>
    <w:rsid w:val="003A0FA5"/>
    <w:rsid w:val="003A3E90"/>
    <w:rsid w:val="003A4270"/>
    <w:rsid w:val="003B0B49"/>
    <w:rsid w:val="003B6680"/>
    <w:rsid w:val="003C4DED"/>
    <w:rsid w:val="003C6B77"/>
    <w:rsid w:val="003D0E4F"/>
    <w:rsid w:val="003D6B0E"/>
    <w:rsid w:val="003D6CBD"/>
    <w:rsid w:val="003E1948"/>
    <w:rsid w:val="003F177B"/>
    <w:rsid w:val="003F74B7"/>
    <w:rsid w:val="004074B1"/>
    <w:rsid w:val="0040788D"/>
    <w:rsid w:val="00412DAC"/>
    <w:rsid w:val="0042295C"/>
    <w:rsid w:val="004250F4"/>
    <w:rsid w:val="00425405"/>
    <w:rsid w:val="004269E4"/>
    <w:rsid w:val="004408D4"/>
    <w:rsid w:val="00445690"/>
    <w:rsid w:val="00452ED1"/>
    <w:rsid w:val="004568B5"/>
    <w:rsid w:val="00457C06"/>
    <w:rsid w:val="00463C3F"/>
    <w:rsid w:val="004640F7"/>
    <w:rsid w:val="004648D1"/>
    <w:rsid w:val="00471D86"/>
    <w:rsid w:val="00475DA2"/>
    <w:rsid w:val="00477398"/>
    <w:rsid w:val="004801C5"/>
    <w:rsid w:val="004818CF"/>
    <w:rsid w:val="004824C8"/>
    <w:rsid w:val="0048426F"/>
    <w:rsid w:val="0049659A"/>
    <w:rsid w:val="004973FA"/>
    <w:rsid w:val="004A07E0"/>
    <w:rsid w:val="004A52E6"/>
    <w:rsid w:val="004B1940"/>
    <w:rsid w:val="004F0078"/>
    <w:rsid w:val="004F1681"/>
    <w:rsid w:val="004F7C4B"/>
    <w:rsid w:val="0051071E"/>
    <w:rsid w:val="00510E5D"/>
    <w:rsid w:val="005161A5"/>
    <w:rsid w:val="00520515"/>
    <w:rsid w:val="00520B01"/>
    <w:rsid w:val="0052638B"/>
    <w:rsid w:val="00543EBA"/>
    <w:rsid w:val="00554EDE"/>
    <w:rsid w:val="0056675A"/>
    <w:rsid w:val="005759DE"/>
    <w:rsid w:val="005821E6"/>
    <w:rsid w:val="005852EB"/>
    <w:rsid w:val="0059185B"/>
    <w:rsid w:val="00593CB0"/>
    <w:rsid w:val="005A045B"/>
    <w:rsid w:val="005A1BF0"/>
    <w:rsid w:val="005A767F"/>
    <w:rsid w:val="005B12D5"/>
    <w:rsid w:val="005B3FE3"/>
    <w:rsid w:val="005B6082"/>
    <w:rsid w:val="005B64D0"/>
    <w:rsid w:val="005C2102"/>
    <w:rsid w:val="005D00AA"/>
    <w:rsid w:val="005D3C9B"/>
    <w:rsid w:val="005D780D"/>
    <w:rsid w:val="005D7A87"/>
    <w:rsid w:val="005E1338"/>
    <w:rsid w:val="005F0041"/>
    <w:rsid w:val="005F22D5"/>
    <w:rsid w:val="005F2360"/>
    <w:rsid w:val="005F46B6"/>
    <w:rsid w:val="006029C0"/>
    <w:rsid w:val="00602B06"/>
    <w:rsid w:val="0061117C"/>
    <w:rsid w:val="00613E81"/>
    <w:rsid w:val="00613F2B"/>
    <w:rsid w:val="00615AA1"/>
    <w:rsid w:val="00616AF0"/>
    <w:rsid w:val="00620E8B"/>
    <w:rsid w:val="00622F39"/>
    <w:rsid w:val="00625AF5"/>
    <w:rsid w:val="00632173"/>
    <w:rsid w:val="00634EAA"/>
    <w:rsid w:val="00642C96"/>
    <w:rsid w:val="00643991"/>
    <w:rsid w:val="00651982"/>
    <w:rsid w:val="00655BAF"/>
    <w:rsid w:val="00672F5E"/>
    <w:rsid w:val="00674BE9"/>
    <w:rsid w:val="00681E40"/>
    <w:rsid w:val="006837A4"/>
    <w:rsid w:val="006838CF"/>
    <w:rsid w:val="006843AC"/>
    <w:rsid w:val="006D7E31"/>
    <w:rsid w:val="006E3712"/>
    <w:rsid w:val="006E65FD"/>
    <w:rsid w:val="006F3035"/>
    <w:rsid w:val="00713721"/>
    <w:rsid w:val="00714D08"/>
    <w:rsid w:val="007359C7"/>
    <w:rsid w:val="00757EBF"/>
    <w:rsid w:val="00782D14"/>
    <w:rsid w:val="00797159"/>
    <w:rsid w:val="007C2ACE"/>
    <w:rsid w:val="007E1CCD"/>
    <w:rsid w:val="007E6C39"/>
    <w:rsid w:val="007F4C1B"/>
    <w:rsid w:val="00803374"/>
    <w:rsid w:val="00803FA1"/>
    <w:rsid w:val="00810B81"/>
    <w:rsid w:val="00817614"/>
    <w:rsid w:val="00822540"/>
    <w:rsid w:val="008308A0"/>
    <w:rsid w:val="008404E9"/>
    <w:rsid w:val="008448B0"/>
    <w:rsid w:val="00850771"/>
    <w:rsid w:val="0085776D"/>
    <w:rsid w:val="008611B6"/>
    <w:rsid w:val="00863FC4"/>
    <w:rsid w:val="00864897"/>
    <w:rsid w:val="00867174"/>
    <w:rsid w:val="00872057"/>
    <w:rsid w:val="008757FA"/>
    <w:rsid w:val="008762BF"/>
    <w:rsid w:val="00883C47"/>
    <w:rsid w:val="008911F0"/>
    <w:rsid w:val="00893D4D"/>
    <w:rsid w:val="008A0536"/>
    <w:rsid w:val="008A664E"/>
    <w:rsid w:val="008A71CA"/>
    <w:rsid w:val="008D1ED8"/>
    <w:rsid w:val="008D5BD9"/>
    <w:rsid w:val="008D7893"/>
    <w:rsid w:val="008E337B"/>
    <w:rsid w:val="008F2BEF"/>
    <w:rsid w:val="008F41C6"/>
    <w:rsid w:val="008F4996"/>
    <w:rsid w:val="008F5FEE"/>
    <w:rsid w:val="00903831"/>
    <w:rsid w:val="0090441A"/>
    <w:rsid w:val="00911D75"/>
    <w:rsid w:val="009220FD"/>
    <w:rsid w:val="00923E18"/>
    <w:rsid w:val="00925DA2"/>
    <w:rsid w:val="00933C76"/>
    <w:rsid w:val="00940030"/>
    <w:rsid w:val="00946F15"/>
    <w:rsid w:val="00962B4D"/>
    <w:rsid w:val="00964A34"/>
    <w:rsid w:val="00970038"/>
    <w:rsid w:val="00984630"/>
    <w:rsid w:val="0099445D"/>
    <w:rsid w:val="009944FF"/>
    <w:rsid w:val="009A0FC0"/>
    <w:rsid w:val="009A2DD6"/>
    <w:rsid w:val="009A7F91"/>
    <w:rsid w:val="009B1B8C"/>
    <w:rsid w:val="009B555F"/>
    <w:rsid w:val="009D0871"/>
    <w:rsid w:val="009D2210"/>
    <w:rsid w:val="009D2A88"/>
    <w:rsid w:val="009E072B"/>
    <w:rsid w:val="009E22C9"/>
    <w:rsid w:val="009E6FD2"/>
    <w:rsid w:val="009E7EA2"/>
    <w:rsid w:val="009F124B"/>
    <w:rsid w:val="00A061F4"/>
    <w:rsid w:val="00A2034F"/>
    <w:rsid w:val="00A35ED5"/>
    <w:rsid w:val="00A35EF4"/>
    <w:rsid w:val="00A572E7"/>
    <w:rsid w:val="00A577FA"/>
    <w:rsid w:val="00A62281"/>
    <w:rsid w:val="00A637E3"/>
    <w:rsid w:val="00A718E3"/>
    <w:rsid w:val="00A7332D"/>
    <w:rsid w:val="00A80213"/>
    <w:rsid w:val="00A942CE"/>
    <w:rsid w:val="00A96F10"/>
    <w:rsid w:val="00AB2715"/>
    <w:rsid w:val="00AC1D54"/>
    <w:rsid w:val="00AC1DA3"/>
    <w:rsid w:val="00AC2F58"/>
    <w:rsid w:val="00AC5659"/>
    <w:rsid w:val="00AC723A"/>
    <w:rsid w:val="00AD0C4D"/>
    <w:rsid w:val="00B01A2C"/>
    <w:rsid w:val="00B02D31"/>
    <w:rsid w:val="00B0662C"/>
    <w:rsid w:val="00B11810"/>
    <w:rsid w:val="00B125BE"/>
    <w:rsid w:val="00B13790"/>
    <w:rsid w:val="00B21D33"/>
    <w:rsid w:val="00B56CCF"/>
    <w:rsid w:val="00B67CEC"/>
    <w:rsid w:val="00B70016"/>
    <w:rsid w:val="00B709D4"/>
    <w:rsid w:val="00B71054"/>
    <w:rsid w:val="00B71644"/>
    <w:rsid w:val="00B71D4C"/>
    <w:rsid w:val="00B75516"/>
    <w:rsid w:val="00B76D9B"/>
    <w:rsid w:val="00B80E4B"/>
    <w:rsid w:val="00B82218"/>
    <w:rsid w:val="00B82B49"/>
    <w:rsid w:val="00B94804"/>
    <w:rsid w:val="00BA001E"/>
    <w:rsid w:val="00BA0D55"/>
    <w:rsid w:val="00BA7FA4"/>
    <w:rsid w:val="00BB068F"/>
    <w:rsid w:val="00BB3D7A"/>
    <w:rsid w:val="00BB4918"/>
    <w:rsid w:val="00BB5B9D"/>
    <w:rsid w:val="00BB5E20"/>
    <w:rsid w:val="00BB61F7"/>
    <w:rsid w:val="00BD64DB"/>
    <w:rsid w:val="00BE4D66"/>
    <w:rsid w:val="00BE5E95"/>
    <w:rsid w:val="00C074CE"/>
    <w:rsid w:val="00C246F4"/>
    <w:rsid w:val="00C305F7"/>
    <w:rsid w:val="00C325B5"/>
    <w:rsid w:val="00C346AC"/>
    <w:rsid w:val="00C41424"/>
    <w:rsid w:val="00C44E82"/>
    <w:rsid w:val="00C515DA"/>
    <w:rsid w:val="00C63859"/>
    <w:rsid w:val="00C74E83"/>
    <w:rsid w:val="00C7610F"/>
    <w:rsid w:val="00C84E6E"/>
    <w:rsid w:val="00C90BB0"/>
    <w:rsid w:val="00C95508"/>
    <w:rsid w:val="00CD289F"/>
    <w:rsid w:val="00CD5898"/>
    <w:rsid w:val="00CD71C9"/>
    <w:rsid w:val="00CF1B53"/>
    <w:rsid w:val="00CF5024"/>
    <w:rsid w:val="00D004E0"/>
    <w:rsid w:val="00D026DC"/>
    <w:rsid w:val="00D061AF"/>
    <w:rsid w:val="00D16B3F"/>
    <w:rsid w:val="00D23DB1"/>
    <w:rsid w:val="00D240DA"/>
    <w:rsid w:val="00D26BBA"/>
    <w:rsid w:val="00D32006"/>
    <w:rsid w:val="00D44F19"/>
    <w:rsid w:val="00D45AC5"/>
    <w:rsid w:val="00D573D6"/>
    <w:rsid w:val="00D65A67"/>
    <w:rsid w:val="00D736AE"/>
    <w:rsid w:val="00D74C85"/>
    <w:rsid w:val="00D77A3E"/>
    <w:rsid w:val="00D81442"/>
    <w:rsid w:val="00D87155"/>
    <w:rsid w:val="00D877FC"/>
    <w:rsid w:val="00D93356"/>
    <w:rsid w:val="00DA012B"/>
    <w:rsid w:val="00DA1F45"/>
    <w:rsid w:val="00DA6CA4"/>
    <w:rsid w:val="00DC202E"/>
    <w:rsid w:val="00DC247F"/>
    <w:rsid w:val="00DD1ACB"/>
    <w:rsid w:val="00DD1CB0"/>
    <w:rsid w:val="00DD2D08"/>
    <w:rsid w:val="00DE0412"/>
    <w:rsid w:val="00DF283F"/>
    <w:rsid w:val="00E0035B"/>
    <w:rsid w:val="00E00EFD"/>
    <w:rsid w:val="00E20452"/>
    <w:rsid w:val="00E21466"/>
    <w:rsid w:val="00E3577B"/>
    <w:rsid w:val="00E44EEA"/>
    <w:rsid w:val="00E520DC"/>
    <w:rsid w:val="00E61DC5"/>
    <w:rsid w:val="00E6615E"/>
    <w:rsid w:val="00E7056B"/>
    <w:rsid w:val="00E72D60"/>
    <w:rsid w:val="00E8450F"/>
    <w:rsid w:val="00E84F5A"/>
    <w:rsid w:val="00E90F38"/>
    <w:rsid w:val="00E9640B"/>
    <w:rsid w:val="00EA7859"/>
    <w:rsid w:val="00EB32F4"/>
    <w:rsid w:val="00EC0260"/>
    <w:rsid w:val="00EC37DA"/>
    <w:rsid w:val="00EC5BC5"/>
    <w:rsid w:val="00ED18CD"/>
    <w:rsid w:val="00ED2E70"/>
    <w:rsid w:val="00EE3888"/>
    <w:rsid w:val="00EF244C"/>
    <w:rsid w:val="00EF5094"/>
    <w:rsid w:val="00EF6E56"/>
    <w:rsid w:val="00F023A0"/>
    <w:rsid w:val="00F10E8A"/>
    <w:rsid w:val="00F12857"/>
    <w:rsid w:val="00F15E03"/>
    <w:rsid w:val="00F242FA"/>
    <w:rsid w:val="00F26CBC"/>
    <w:rsid w:val="00F3685B"/>
    <w:rsid w:val="00F37ECC"/>
    <w:rsid w:val="00F43C50"/>
    <w:rsid w:val="00F44B59"/>
    <w:rsid w:val="00F5597E"/>
    <w:rsid w:val="00F57792"/>
    <w:rsid w:val="00F72C0F"/>
    <w:rsid w:val="00F8314B"/>
    <w:rsid w:val="00F8336F"/>
    <w:rsid w:val="00F846CD"/>
    <w:rsid w:val="00F8531F"/>
    <w:rsid w:val="00F94D88"/>
    <w:rsid w:val="00FA22EE"/>
    <w:rsid w:val="00FB07FD"/>
    <w:rsid w:val="00FD0EBD"/>
    <w:rsid w:val="00FE4CEA"/>
    <w:rsid w:val="00FF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69EA3B"/>
  <w15:docId w15:val="{730D8483-8F6E-476B-9113-6110FF6EE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rsid w:val="00D026DC"/>
    <w:rPr>
      <w:rFonts w:ascii="DilleniaUPC" w:eastAsia="Cordia New" w:hAnsi="DilleniaUPC" w:cs="DilleniaUPC"/>
      <w:sz w:val="32"/>
      <w:szCs w:val="32"/>
    </w:rPr>
  </w:style>
  <w:style w:type="paragraph" w:styleId="3">
    <w:name w:val="heading 3"/>
    <w:basedOn w:val="a"/>
    <w:next w:val="a"/>
    <w:rsid w:val="00D026DC"/>
    <w:pPr>
      <w:keepNext/>
      <w:jc w:val="center"/>
      <w:outlineLvl w:val="2"/>
    </w:pPr>
    <w:rPr>
      <w:rFonts w:eastAsia="Arial Unicode MS"/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026DC"/>
    <w:rPr>
      <w:rFonts w:ascii="Cordia New" w:eastAsia="Cordia New" w:hAnsi="Cordi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rsid w:val="00925DA2"/>
    <w:pPr>
      <w:ind w:left="720"/>
      <w:contextualSpacing/>
    </w:pPr>
    <w:rPr>
      <w:rFonts w:cs="Angsana New"/>
      <w:szCs w:val="40"/>
    </w:rPr>
  </w:style>
  <w:style w:type="paragraph" w:customStyle="1" w:styleId="1">
    <w:name w:val="ลักษณะ1"/>
    <w:basedOn w:val="a4"/>
    <w:link w:val="10"/>
    <w:rsid w:val="00946F15"/>
    <w:pPr>
      <w:numPr>
        <w:numId w:val="1"/>
      </w:numPr>
      <w:tabs>
        <w:tab w:val="right" w:pos="426"/>
      </w:tabs>
      <w:spacing w:after="120"/>
      <w:jc w:val="thaiDistribute"/>
    </w:pPr>
    <w:rPr>
      <w:rFonts w:ascii="Angsana New" w:hAnsi="Angsana New"/>
      <w:szCs w:val="32"/>
    </w:rPr>
  </w:style>
  <w:style w:type="character" w:customStyle="1" w:styleId="a5">
    <w:name w:val="ย่อหน้ารายการ อักขระ"/>
    <w:basedOn w:val="a0"/>
    <w:link w:val="a4"/>
    <w:uiPriority w:val="34"/>
    <w:rsid w:val="00925DA2"/>
    <w:rPr>
      <w:rFonts w:ascii="DilleniaUPC" w:eastAsia="Cordia New" w:hAnsi="DilleniaUPC"/>
      <w:sz w:val="32"/>
      <w:szCs w:val="40"/>
    </w:rPr>
  </w:style>
  <w:style w:type="character" w:customStyle="1" w:styleId="10">
    <w:name w:val="ลักษณะ1 อักขระ"/>
    <w:basedOn w:val="a5"/>
    <w:link w:val="1"/>
    <w:rsid w:val="00946F15"/>
    <w:rPr>
      <w:rFonts w:ascii="Angsana New" w:eastAsia="Cordia New" w:hAnsi="Angsana New"/>
      <w:sz w:val="32"/>
      <w:szCs w:val="32"/>
    </w:rPr>
  </w:style>
  <w:style w:type="paragraph" w:styleId="a6">
    <w:name w:val="header"/>
    <w:basedOn w:val="a"/>
    <w:link w:val="a7"/>
    <w:uiPriority w:val="99"/>
    <w:rsid w:val="00DC202E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7">
    <w:name w:val="หัวกระดาษ อักขระ"/>
    <w:basedOn w:val="a0"/>
    <w:link w:val="a6"/>
    <w:uiPriority w:val="99"/>
    <w:rsid w:val="00DC202E"/>
    <w:rPr>
      <w:rFonts w:ascii="DilleniaUPC" w:eastAsia="Cordia New" w:hAnsi="DilleniaUPC"/>
      <w:sz w:val="32"/>
      <w:szCs w:val="40"/>
    </w:rPr>
  </w:style>
  <w:style w:type="paragraph" w:styleId="a8">
    <w:name w:val="footer"/>
    <w:basedOn w:val="a"/>
    <w:link w:val="a9"/>
    <w:uiPriority w:val="99"/>
    <w:rsid w:val="00DC202E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9">
    <w:name w:val="ท้ายกระดาษ อักขระ"/>
    <w:basedOn w:val="a0"/>
    <w:link w:val="a8"/>
    <w:uiPriority w:val="99"/>
    <w:rsid w:val="00DC202E"/>
    <w:rPr>
      <w:rFonts w:ascii="DilleniaUPC" w:eastAsia="Cordia New" w:hAnsi="DilleniaUPC"/>
      <w:sz w:val="32"/>
      <w:szCs w:val="40"/>
    </w:rPr>
  </w:style>
  <w:style w:type="paragraph" w:styleId="aa">
    <w:name w:val="Balloon Text"/>
    <w:basedOn w:val="a"/>
    <w:link w:val="ab"/>
    <w:semiHidden/>
    <w:unhideWhenUsed/>
    <w:rsid w:val="00D65A67"/>
    <w:rPr>
      <w:rFonts w:ascii="Leelawadee" w:hAnsi="Leelawadee" w:cs="Angsana New"/>
      <w:sz w:val="18"/>
      <w:szCs w:val="22"/>
    </w:rPr>
  </w:style>
  <w:style w:type="character" w:customStyle="1" w:styleId="ab">
    <w:name w:val="ข้อความบอลลูน อักขระ"/>
    <w:basedOn w:val="a0"/>
    <w:link w:val="aa"/>
    <w:semiHidden/>
    <w:rsid w:val="00D65A67"/>
    <w:rPr>
      <w:rFonts w:ascii="Leelawadee" w:eastAsia="Cordia New" w:hAnsi="Leelawadee"/>
      <w:sz w:val="18"/>
      <w:szCs w:val="22"/>
    </w:rPr>
  </w:style>
  <w:style w:type="character" w:styleId="ac">
    <w:name w:val="Hyperlink"/>
    <w:basedOn w:val="a0"/>
    <w:unhideWhenUsed/>
    <w:rsid w:val="00F12857"/>
    <w:rPr>
      <w:color w:val="0000FF" w:themeColor="hyperlink"/>
      <w:u w:val="single"/>
    </w:rPr>
  </w:style>
  <w:style w:type="character" w:customStyle="1" w:styleId="spell-diff-red">
    <w:name w:val="spell-diff-red"/>
    <w:basedOn w:val="a0"/>
    <w:rsid w:val="00425405"/>
  </w:style>
  <w:style w:type="character" w:styleId="ad">
    <w:name w:val="FollowedHyperlink"/>
    <w:basedOn w:val="a0"/>
    <w:semiHidden/>
    <w:unhideWhenUsed/>
    <w:rsid w:val="003D6CBD"/>
    <w:rPr>
      <w:color w:val="800080" w:themeColor="followedHyperlink"/>
      <w:u w:val="single"/>
    </w:rPr>
  </w:style>
  <w:style w:type="character" w:styleId="ae">
    <w:name w:val="Unresolved Mention"/>
    <w:basedOn w:val="a0"/>
    <w:uiPriority w:val="99"/>
    <w:semiHidden/>
    <w:unhideWhenUsed/>
    <w:rsid w:val="000C43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33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yperlink" Target="https://www.google.com/search?q=Visual+basic&amp;rlz=1C1SQJL_enTH872TH872&amp;sxsrf=ALeKk01HsrUv7TnucvW9prnsanWQLygnqA:1602726402381&amp;source=lnms&amp;tbm=isch&amp;sa=X&amp;ved=2ahUKEwir7IqPvbXsAhV-4nMBHQQ5AMEQ_AuoAXoECAYQAw&amp;biw=1920&amp;bih=975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nz\Desktop\&#3615;&#3629;&#3619;&#3660;&#3617;&#3592;&#3634;&#3585;&#3626;&#3606;&#3634;&#3610;&#3633;&#3609;&#3623;&#3636;&#3592;&#3633;&#3618;&#3649;&#3621;&#3632;&#3614;&#3633;&#3602;&#3609;&#3634;&#3586;&#3629;&#3591;&#3648;&#3607;&#3588;&#3650;&#3609;&#3650;&#3588;&#3619;&#3634;&#3594;\&#3610;&#3619;&#3619;&#3603;&#3634;&#3609;&#3640;&#3585;&#3619;&#3617;.dot" TargetMode="Externa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48C9CA-0ED1-43C4-A34D-2CA036A61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บรรณานุกรม.dot</Template>
  <TotalTime>525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บรรณานุกรม</vt:lpstr>
      <vt:lpstr>บรรณานุกรม</vt:lpstr>
    </vt:vector>
  </TitlesOfParts>
  <Company>CPTD</Company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บรรณานุกรม</dc:title>
  <dc:creator>Benz</dc:creator>
  <cp:lastModifiedBy>ARMGT</cp:lastModifiedBy>
  <cp:revision>65</cp:revision>
  <cp:lastPrinted>2020-10-05T03:35:00Z</cp:lastPrinted>
  <dcterms:created xsi:type="dcterms:W3CDTF">2018-09-15T05:39:00Z</dcterms:created>
  <dcterms:modified xsi:type="dcterms:W3CDTF">2020-10-15T06:10:00Z</dcterms:modified>
</cp:coreProperties>
</file>